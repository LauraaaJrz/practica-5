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E1C1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E1C1D" w:rsidRDefault="006E1C1D">
      <w:pPr>
        <w:pStyle w:val="Standard"/>
      </w:pPr>
    </w:p>
    <w:p w:rsidR="006E1C1D" w:rsidRDefault="006E1C1D">
      <w:pPr>
        <w:pStyle w:val="Standard"/>
      </w:pPr>
    </w:p>
    <w:p w:rsidR="006E1C1D" w:rsidRDefault="006C39D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E1C1D" w:rsidRDefault="006C39D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E1C1D" w:rsidRDefault="006C39D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F4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E1C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JUAN ALFREDO CRUZ CARLON</w:t>
            </w: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FUNDAMENTOS DE PROGRAMACION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1107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PRACTICA 5</w:t>
            </w: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JUAREZ LOPEZ LAURA LIZBETH</w:t>
            </w: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 w:rsidP="00591235">
            <w:pPr>
              <w:pStyle w:val="TableContents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2018- 1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13 OCTUBRE 2017</w:t>
            </w:r>
            <w:bookmarkStart w:id="0" w:name="_GoBack"/>
            <w:bookmarkEnd w:id="0"/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  <w:tr w:rsidR="006E1C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</w:tbl>
    <w:p w:rsidR="006E1C1D" w:rsidRDefault="006E1C1D">
      <w:pPr>
        <w:pStyle w:val="Standard"/>
      </w:pPr>
    </w:p>
    <w:p w:rsidR="006E1C1D" w:rsidRDefault="006E1C1D">
      <w:pPr>
        <w:pStyle w:val="Standard"/>
      </w:pPr>
    </w:p>
    <w:p w:rsidR="006E1C1D" w:rsidRDefault="006C39D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E1C1D" w:rsidRDefault="006E1C1D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Pr="00591235" w:rsidRDefault="00591235">
      <w:pPr>
        <w:pStyle w:val="Standard"/>
        <w:rPr>
          <w:sz w:val="30"/>
        </w:rPr>
      </w:pPr>
    </w:p>
    <w:p w:rsidR="00591235" w:rsidRPr="00591235" w:rsidRDefault="00591235" w:rsidP="00591235">
      <w:pPr>
        <w:jc w:val="center"/>
        <w:rPr>
          <w:sz w:val="30"/>
          <w:lang w:val="es-ES"/>
        </w:rPr>
      </w:pPr>
      <w:r w:rsidRPr="00591235">
        <w:rPr>
          <w:sz w:val="30"/>
          <w:lang w:val="es-ES"/>
        </w:rPr>
        <w:t>Practica 5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sz w:val="30"/>
          <w:lang w:val="es-ES"/>
        </w:rPr>
        <w:t xml:space="preserve">Número </w:t>
      </w:r>
      <w:r w:rsidRPr="00591235">
        <w:rPr>
          <w:noProof/>
          <w:sz w:val="30"/>
          <w:lang w:val="es-ES"/>
        </w:rPr>
        <w:t>[3] : ENTERO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Problema: incrementar numero en 1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INICIO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Numero [3]: ENTERO</w:t>
      </w:r>
    </w:p>
    <w:p w:rsidR="00591235" w:rsidRPr="00591235" w:rsidRDefault="00591235" w:rsidP="00591235">
      <w:pPr>
        <w:pBdr>
          <w:bottom w:val="single" w:sz="6" w:space="1" w:color="auto"/>
        </w:pBd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[#]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INICIO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Escribir “dar numero a incrementar”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LEER numero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Numero [3]: ENTERO // 3 variables de tipo entero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Numero [0] = 9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sz w:val="30"/>
          <w:lang w:val="es-ES"/>
        </w:rPr>
        <w:t xml:space="preserve">Número </w:t>
      </w:r>
      <w:r w:rsidRPr="00591235">
        <w:rPr>
          <w:noProof/>
          <w:sz w:val="30"/>
          <w:lang w:val="es-ES"/>
        </w:rPr>
        <w:t>[1] = 7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sz w:val="30"/>
          <w:lang w:val="es-ES"/>
        </w:rPr>
        <w:t xml:space="preserve">Número </w:t>
      </w:r>
      <w:r w:rsidRPr="00591235">
        <w:rPr>
          <w:noProof/>
          <w:sz w:val="30"/>
          <w:lang w:val="es-ES"/>
        </w:rPr>
        <w:t>[2] = 2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+</w:t>
      </w:r>
    </w:p>
    <w:p w:rsidR="00591235" w:rsidRPr="00591235" w:rsidRDefault="00591235" w:rsidP="00591235">
      <w:pPr>
        <w:jc w:val="center"/>
        <w:rPr>
          <w:noProof/>
          <w:sz w:val="30"/>
          <w:lang w:val="es-ES"/>
        </w:rPr>
      </w:pPr>
      <w:r w:rsidRPr="00591235">
        <w:rPr>
          <w:sz w:val="30"/>
          <w:lang w:val="es-ES"/>
        </w:rPr>
        <w:t xml:space="preserve">Número </w:t>
      </w:r>
      <w:r w:rsidRPr="00591235">
        <w:rPr>
          <w:noProof/>
          <w:sz w:val="30"/>
          <w:lang w:val="es-ES"/>
        </w:rPr>
        <w:t>[2] = 2 + 1</w:t>
      </w:r>
    </w:p>
    <w:p w:rsidR="00591235" w:rsidRPr="00591235" w:rsidRDefault="00591235" w:rsidP="00591235">
      <w:pPr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3AB7B" wp14:editId="77A68065">
                <wp:simplePos x="0" y="0"/>
                <wp:positionH relativeFrom="column">
                  <wp:posOffset>549910</wp:posOffset>
                </wp:positionH>
                <wp:positionV relativeFrom="paragraph">
                  <wp:posOffset>81915</wp:posOffset>
                </wp:positionV>
                <wp:extent cx="526694" cy="65837"/>
                <wp:effectExtent l="0" t="76200" r="64135" b="8699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6583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4ED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43.3pt;margin-top:6.45pt;width:41.45pt;height: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" strokecolor="#4472c4 [3204]" strokeweight=".5pt">
                <v:stroke startarrow="block" endarrow="block"/>
              </v:shape>
            </w:pict>
          </mc:Fallback>
        </mc:AlternateContent>
      </w: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8A67D" wp14:editId="0037F6BC">
                <wp:simplePos x="0" y="0"/>
                <wp:positionH relativeFrom="column">
                  <wp:posOffset>200000</wp:posOffset>
                </wp:positionH>
                <wp:positionV relativeFrom="paragraph">
                  <wp:posOffset>221513</wp:posOffset>
                </wp:positionV>
                <wp:extent cx="197535" cy="299517"/>
                <wp:effectExtent l="38100" t="0" r="31115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35" cy="29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A7AB" id="Conector recto de flecha 11" o:spid="_x0000_s1026" type="#_x0000_t32" style="position:absolute;margin-left:15.75pt;margin-top:17.45pt;width:15.55pt;height:2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13E4B" wp14:editId="10BFC5B3">
                <wp:simplePos x="0" y="0"/>
                <wp:positionH relativeFrom="column">
                  <wp:posOffset>1026643</wp:posOffset>
                </wp:positionH>
                <wp:positionV relativeFrom="paragraph">
                  <wp:posOffset>228829</wp:posOffset>
                </wp:positionV>
                <wp:extent cx="197510" cy="234086"/>
                <wp:effectExtent l="0" t="0" r="69215" b="520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F636F" id="Conector recto de flecha 9" o:spid="_x0000_s1026" type="#_x0000_t32" style="position:absolute;margin-left:80.85pt;margin-top:18pt;width:15.55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591235">
        <w:rPr>
          <w:noProof/>
          <w:sz w:val="30"/>
          <w:lang w:val="es-ES"/>
        </w:rPr>
        <w:t xml:space="preserve">                          9</w:t>
      </w:r>
    </w:p>
    <w:p w:rsidR="00591235" w:rsidRPr="00591235" w:rsidRDefault="00591235" w:rsidP="00591235">
      <w:pPr>
        <w:rPr>
          <w:noProof/>
          <w:sz w:val="30"/>
          <w:lang w:val="es-ES"/>
        </w:rPr>
      </w:pPr>
      <w:r w:rsidRPr="00591235">
        <w:rPr>
          <w:noProof/>
          <w:sz w:val="30"/>
          <w:lang w:val="es-ES"/>
        </w:rPr>
        <w:t>9 /=                                    9=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02F08" wp14:editId="0FE918EE">
                <wp:simplePos x="0" y="0"/>
                <wp:positionH relativeFrom="column">
                  <wp:posOffset>182957</wp:posOffset>
                </wp:positionH>
                <wp:positionV relativeFrom="paragraph">
                  <wp:posOffset>306578</wp:posOffset>
                </wp:positionV>
                <wp:extent cx="234087" cy="292608"/>
                <wp:effectExtent l="0" t="0" r="1397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120E5" id="Rectángulo 14" o:spid="_x0000_s1026" style="position:absolute;margin-left:14.4pt;margin-top:24.15pt;width:18.4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" fillcolor="#4472c4 [3204]" strokecolor="#1f3763 [1604]" strokeweight="1pt"/>
            </w:pict>
          </mc:Fallback>
        </mc:AlternateContent>
      </w: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E1FD3" wp14:editId="27C7D8CA">
                <wp:simplePos x="0" y="0"/>
                <wp:positionH relativeFrom="column">
                  <wp:posOffset>72695</wp:posOffset>
                </wp:positionH>
                <wp:positionV relativeFrom="paragraph">
                  <wp:posOffset>203581</wp:posOffset>
                </wp:positionV>
                <wp:extent cx="234087" cy="292608"/>
                <wp:effectExtent l="0" t="0" r="1397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2EE08" id="Rectángulo 13" o:spid="_x0000_s1026" style="position:absolute;margin-left:5.7pt;margin-top:16.05pt;width:18.4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" fillcolor="#4472c4 [3204]" strokecolor="#1f3763 [1604]" strokeweight="1pt"/>
            </w:pict>
          </mc:Fallback>
        </mc:AlternateContent>
      </w: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49008" wp14:editId="4DA643CB">
                <wp:simplePos x="0" y="0"/>
                <wp:positionH relativeFrom="column">
                  <wp:posOffset>-12116</wp:posOffset>
                </wp:positionH>
                <wp:positionV relativeFrom="paragraph">
                  <wp:posOffset>110871</wp:posOffset>
                </wp:positionV>
                <wp:extent cx="234087" cy="292608"/>
                <wp:effectExtent l="0" t="0" r="1397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E2BCD" id="Rectángulo 12" o:spid="_x0000_s1026" style="position:absolute;margin-left:-.95pt;margin-top:8.75pt;width:18.4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" fillcolor="#4472c4 [3204]" strokecolor="#1f3763 [1604]" strokeweight="1pt"/>
            </w:pict>
          </mc:Fallback>
        </mc:AlternateContent>
      </w:r>
      <w:r w:rsidRPr="00591235">
        <w:rPr>
          <w:sz w:val="30"/>
          <w:lang w:val="es-ES"/>
        </w:rPr>
        <w:t xml:space="preserve">                                          Numero [1]= 7+1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3A81F" wp14:editId="1BD5A440">
                <wp:simplePos x="0" y="0"/>
                <wp:positionH relativeFrom="column">
                  <wp:posOffset>2366645</wp:posOffset>
                </wp:positionH>
                <wp:positionV relativeFrom="paragraph">
                  <wp:posOffset>156210</wp:posOffset>
                </wp:positionV>
                <wp:extent cx="526694" cy="65837"/>
                <wp:effectExtent l="0" t="76200" r="64135" b="8699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6583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7530D" id="Conector: angular 15" o:spid="_x0000_s1026" type="#_x0000_t34" style="position:absolute;margin-left:186.35pt;margin-top:12.3pt;width:41.45pt;height: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Pr="00591235">
        <w:rPr>
          <w:sz w:val="30"/>
          <w:lang w:val="es-ES"/>
        </w:rPr>
        <w:t xml:space="preserve">                                          R                    9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sz w:val="30"/>
          <w:lang w:val="es-ES"/>
        </w:rPr>
        <w:t xml:space="preserve">            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AEFCF" wp14:editId="349EB9C2">
                <wp:simplePos x="0" y="0"/>
                <wp:positionH relativeFrom="column">
                  <wp:posOffset>248717</wp:posOffset>
                </wp:positionH>
                <wp:positionV relativeFrom="paragraph">
                  <wp:posOffset>175844</wp:posOffset>
                </wp:positionV>
                <wp:extent cx="0" cy="365760"/>
                <wp:effectExtent l="76200" t="0" r="76200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7BAAE" id="Conector recto de flecha 18" o:spid="_x0000_s1026" type="#_x0000_t32" style="position:absolute;margin-left:19.6pt;margin-top:13.8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591235">
        <w:rPr>
          <w:sz w:val="30"/>
          <w:lang w:val="es-ES"/>
        </w:rPr>
        <w:t>+1                                         numero [1] + 1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sz w:val="30"/>
          <w:lang w:val="es-ES"/>
        </w:rPr>
        <w:t xml:space="preserve">                                                  9/=           7+1</w:t>
      </w:r>
    </w:p>
    <w:p w:rsidR="00591235" w:rsidRDefault="00591235" w:rsidP="00591235">
      <w:pPr>
        <w:rPr>
          <w:sz w:val="30"/>
          <w:lang w:val="es-ES"/>
        </w:rPr>
      </w:pPr>
      <w:r w:rsidRPr="00591235">
        <w:rPr>
          <w:sz w:val="30"/>
          <w:lang w:val="es-ES"/>
        </w:rPr>
        <w:t xml:space="preserve">Número [1]    </w:t>
      </w:r>
    </w:p>
    <w:p w:rsidR="00591235" w:rsidRPr="00591235" w:rsidRDefault="00591235" w:rsidP="00591235">
      <w:pPr>
        <w:rPr>
          <w:sz w:val="30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90E22" wp14:editId="35B01335">
                <wp:simplePos x="0" y="0"/>
                <wp:positionH relativeFrom="column">
                  <wp:posOffset>2827020</wp:posOffset>
                </wp:positionH>
                <wp:positionV relativeFrom="paragraph">
                  <wp:posOffset>70485</wp:posOffset>
                </wp:positionV>
                <wp:extent cx="0" cy="365760"/>
                <wp:effectExtent l="76200" t="0" r="7620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943E" id="Conector recto de flecha 17" o:spid="_x0000_s1026" type="#_x0000_t32" style="position:absolute;margin-left:222.6pt;margin-top:5.55pt;width:0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91235" w:rsidRPr="00591235" w:rsidRDefault="00591235" w:rsidP="00591235">
      <w:pPr>
        <w:rPr>
          <w:rFonts w:ascii="Segoe UI Emoji" w:hAnsi="Segoe UI Emoji"/>
          <w:sz w:val="36"/>
          <w:lang w:val="es-ES"/>
        </w:rPr>
      </w:pPr>
      <w:r w:rsidRPr="00591235">
        <w:rPr>
          <w:sz w:val="30"/>
          <w:lang w:val="es-ES"/>
        </w:rPr>
        <w:t xml:space="preserve">Numero </w:t>
      </w:r>
      <w:r w:rsidRPr="00591235">
        <w:rPr>
          <w:rFonts w:ascii="Segoe UI Emoji" w:hAnsi="Segoe UI Emoji"/>
          <w:sz w:val="36"/>
          <w:lang w:val="es-ES"/>
        </w:rPr>
        <w:t>[0]                       2+1=3</w:t>
      </w:r>
    </w:p>
    <w:p w:rsidR="00591235" w:rsidRDefault="00591235" w:rsidP="00591235">
      <w:pPr>
        <w:rPr>
          <w:rFonts w:ascii="Segoe UI Emoji" w:hAnsi="Segoe UI Emoji"/>
          <w:sz w:val="36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D9E76" wp14:editId="5714F646">
                <wp:simplePos x="0" y="0"/>
                <wp:positionH relativeFrom="column">
                  <wp:posOffset>2794635</wp:posOffset>
                </wp:positionH>
                <wp:positionV relativeFrom="paragraph">
                  <wp:posOffset>189865</wp:posOffset>
                </wp:positionV>
                <wp:extent cx="0" cy="365760"/>
                <wp:effectExtent l="76200" t="0" r="76200" b="533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6A75" id="Conector recto de flecha 19" o:spid="_x0000_s1026" type="#_x0000_t32" style="position:absolute;margin-left:220.05pt;margin-top:14.95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591235" w:rsidRPr="00591235" w:rsidRDefault="00591235" w:rsidP="00591235">
      <w:pPr>
        <w:rPr>
          <w:rFonts w:ascii="Segoe UI Emoji" w:hAnsi="Segoe UI Emoji"/>
          <w:sz w:val="36"/>
          <w:lang w:val="es-ES"/>
        </w:rPr>
      </w:pPr>
    </w:p>
    <w:p w:rsidR="00591235" w:rsidRPr="00591235" w:rsidRDefault="00591235" w:rsidP="00591235">
      <w:pPr>
        <w:rPr>
          <w:rFonts w:ascii="Segoe UI Emoji" w:hAnsi="Segoe UI Emoji"/>
          <w:sz w:val="36"/>
          <w:lang w:val="es-ES"/>
        </w:rPr>
      </w:pPr>
      <w:r w:rsidRPr="00591235">
        <w:rPr>
          <w:rFonts w:ascii="Segoe UI Emoji" w:hAnsi="Segoe UI Emoji"/>
          <w:sz w:val="36"/>
          <w:lang w:val="es-ES"/>
        </w:rPr>
        <w:t xml:space="preserve">                                         9 7 3</w:t>
      </w:r>
    </w:p>
    <w:p w:rsidR="00591235" w:rsidRDefault="00591235" w:rsidP="00591235">
      <w:pPr>
        <w:rPr>
          <w:rFonts w:ascii="Segoe UI Emoji" w:hAnsi="Segoe UI Emoji"/>
          <w:sz w:val="36"/>
          <w:lang w:val="es-ES"/>
        </w:rPr>
      </w:pPr>
      <w:r w:rsidRPr="00591235">
        <w:rPr>
          <w:noProof/>
          <w:sz w:val="3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8BA5D" wp14:editId="4D5260F2">
                <wp:simplePos x="0" y="0"/>
                <wp:positionH relativeFrom="column">
                  <wp:posOffset>2875280</wp:posOffset>
                </wp:positionH>
                <wp:positionV relativeFrom="paragraph">
                  <wp:posOffset>180340</wp:posOffset>
                </wp:positionV>
                <wp:extent cx="0" cy="365760"/>
                <wp:effectExtent l="76200" t="0" r="7620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A0F9" id="Conector recto de flecha 20" o:spid="_x0000_s1026" type="#_x0000_t32" style="position:absolute;margin-left:226.4pt;margin-top:14.2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91235" w:rsidRPr="00591235" w:rsidRDefault="00591235" w:rsidP="00591235">
      <w:pPr>
        <w:rPr>
          <w:rFonts w:ascii="Segoe UI Emoji" w:hAnsi="Segoe UI Emoji"/>
          <w:sz w:val="36"/>
          <w:lang w:val="es-ES"/>
        </w:rPr>
      </w:pPr>
    </w:p>
    <w:p w:rsidR="00591235" w:rsidRPr="00591235" w:rsidRDefault="00591235" w:rsidP="00591235">
      <w:pPr>
        <w:rPr>
          <w:rFonts w:ascii="Segoe UI Emoji" w:hAnsi="Segoe UI Emoji"/>
          <w:sz w:val="36"/>
          <w:lang w:val="es-ES"/>
        </w:rPr>
      </w:pPr>
      <w:r w:rsidRPr="00591235">
        <w:rPr>
          <w:rFonts w:ascii="Segoe UI Emoji" w:hAnsi="Segoe UI Emoji"/>
          <w:sz w:val="36"/>
          <w:lang w:val="es-ES"/>
        </w:rPr>
        <w:t xml:space="preserve">                                         R 9 7 3</w:t>
      </w:r>
    </w:p>
    <w:p w:rsidR="00591235" w:rsidRDefault="00591235">
      <w:pPr>
        <w:pStyle w:val="Standard"/>
      </w:pPr>
    </w:p>
    <w:sectPr w:rsidR="0059123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9D0" w:rsidRDefault="006C39D0">
      <w:r>
        <w:separator/>
      </w:r>
    </w:p>
  </w:endnote>
  <w:endnote w:type="continuationSeparator" w:id="0">
    <w:p w:rsidR="006C39D0" w:rsidRDefault="006C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9D0" w:rsidRDefault="006C39D0">
      <w:r>
        <w:rPr>
          <w:color w:val="000000"/>
        </w:rPr>
        <w:separator/>
      </w:r>
    </w:p>
  </w:footnote>
  <w:footnote w:type="continuationSeparator" w:id="0">
    <w:p w:rsidR="006C39D0" w:rsidRDefault="006C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E1C1D"/>
    <w:rsid w:val="00007CDF"/>
    <w:rsid w:val="00591235"/>
    <w:rsid w:val="006C39D0"/>
    <w:rsid w:val="006E1C1D"/>
    <w:rsid w:val="00C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F19D"/>
  <w15:docId w15:val="{8A96C26F-32E9-449C-B8DE-9D7043D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Eduardo Juarez</cp:lastModifiedBy>
  <cp:revision>2</cp:revision>
  <dcterms:created xsi:type="dcterms:W3CDTF">2017-10-13T04:24:00Z</dcterms:created>
  <dcterms:modified xsi:type="dcterms:W3CDTF">2017-10-13T04:24:00Z</dcterms:modified>
</cp:coreProperties>
</file>